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4"/>
        <w:gridCol w:w="2245"/>
      </w:tblGrid>
      <w:tr w:rsidR="007D2545" w:rsidRPr="009A7DB2" w:rsidTr="009A7DB2">
        <w:tc>
          <w:tcPr>
            <w:tcW w:w="4489" w:type="dxa"/>
            <w:gridSpan w:val="2"/>
            <w:vAlign w:val="center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4790A867" wp14:editId="139949EB">
                  <wp:simplePos x="0" y="0"/>
                  <wp:positionH relativeFrom="column">
                    <wp:posOffset>443230</wp:posOffset>
                  </wp:positionH>
                  <wp:positionV relativeFrom="paragraph">
                    <wp:posOffset>45085</wp:posOffset>
                  </wp:positionV>
                  <wp:extent cx="1952625" cy="914400"/>
                  <wp:effectExtent l="0" t="0" r="9525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9504" behindDoc="1" locked="0" layoutInCell="1" allowOverlap="1" wp14:anchorId="559750FD" wp14:editId="290AED00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47625</wp:posOffset>
                  </wp:positionV>
                  <wp:extent cx="1924050" cy="895350"/>
                  <wp:effectExtent l="0" t="0" r="0" b="0"/>
                  <wp:wrapTight wrapText="bothSides">
                    <wp:wrapPolygon edited="0">
                      <wp:start x="0" y="0"/>
                      <wp:lineTo x="0" y="21140"/>
                      <wp:lineTo x="21386" y="21140"/>
                      <wp:lineTo x="21386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D921BB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701104301849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679741365937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1312" behindDoc="1" locked="0" layoutInCell="1" allowOverlap="1" wp14:anchorId="2332F2D7" wp14:editId="749AF3C6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-928370</wp:posOffset>
                  </wp:positionV>
                  <wp:extent cx="1962150" cy="923925"/>
                  <wp:effectExtent l="0" t="0" r="0" b="9525"/>
                  <wp:wrapTight wrapText="bothSides">
                    <wp:wrapPolygon edited="0">
                      <wp:start x="0" y="0"/>
                      <wp:lineTo x="0" y="21377"/>
                      <wp:lineTo x="21390" y="21377"/>
                      <wp:lineTo x="21390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1552" behindDoc="1" locked="0" layoutInCell="1" allowOverlap="1" wp14:anchorId="7786F2AE" wp14:editId="0F18F1E1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38100</wp:posOffset>
                  </wp:positionV>
                  <wp:extent cx="1952625" cy="933450"/>
                  <wp:effectExtent l="0" t="0" r="9525" b="0"/>
                  <wp:wrapTight wrapText="bothSides">
                    <wp:wrapPolygon edited="0">
                      <wp:start x="0" y="0"/>
                      <wp:lineTo x="0" y="21159"/>
                      <wp:lineTo x="21495" y="21159"/>
                      <wp:lineTo x="21495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6F4893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765192109586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572928686377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3360" behindDoc="1" locked="0" layoutInCell="1" allowOverlap="1" wp14:anchorId="4B03F12C" wp14:editId="7147F3CE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-937895</wp:posOffset>
                  </wp:positionV>
                  <wp:extent cx="1924050" cy="904875"/>
                  <wp:effectExtent l="0" t="0" r="0" b="9525"/>
                  <wp:wrapTight wrapText="bothSides">
                    <wp:wrapPolygon edited="0">
                      <wp:start x="0" y="0"/>
                      <wp:lineTo x="0" y="21373"/>
                      <wp:lineTo x="21386" y="21373"/>
                      <wp:lineTo x="21386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3600" behindDoc="1" locked="0" layoutInCell="1" allowOverlap="1" wp14:anchorId="70612955" wp14:editId="5A7B99B0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66675</wp:posOffset>
                  </wp:positionV>
                  <wp:extent cx="1952625" cy="942975"/>
                  <wp:effectExtent l="0" t="0" r="9525" b="9525"/>
                  <wp:wrapTight wrapText="bothSides">
                    <wp:wrapPolygon edited="0">
                      <wp:start x="0" y="0"/>
                      <wp:lineTo x="0" y="21382"/>
                      <wp:lineTo x="21495" y="21382"/>
                      <wp:lineTo x="21495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3E76C8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607563113631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611608835916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5408" behindDoc="1" locked="0" layoutInCell="1" allowOverlap="1" wp14:anchorId="52C3DFDC" wp14:editId="3F6FDC7B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-934085</wp:posOffset>
                  </wp:positionV>
                  <wp:extent cx="1933575" cy="914400"/>
                  <wp:effectExtent l="0" t="0" r="9525" b="0"/>
                  <wp:wrapTight wrapText="bothSides">
                    <wp:wrapPolygon edited="0">
                      <wp:start x="0" y="0"/>
                      <wp:lineTo x="0" y="21150"/>
                      <wp:lineTo x="21494" y="21150"/>
                      <wp:lineTo x="21494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5648" behindDoc="1" locked="0" layoutInCell="1" allowOverlap="1" wp14:anchorId="416A2131" wp14:editId="1F882BB8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76200</wp:posOffset>
                  </wp:positionV>
                  <wp:extent cx="1914525" cy="933450"/>
                  <wp:effectExtent l="0" t="0" r="9525" b="0"/>
                  <wp:wrapTight wrapText="bothSides">
                    <wp:wrapPolygon edited="0">
                      <wp:start x="0" y="0"/>
                      <wp:lineTo x="0" y="21159"/>
                      <wp:lineTo x="21493" y="21159"/>
                      <wp:lineTo x="21493" y="0"/>
                      <wp:lineTo x="0" y="0"/>
                    </wp:wrapPolygon>
                  </wp:wrapTight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D13082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329848212354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162992447343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7456" behindDoc="1" locked="0" layoutInCell="1" allowOverlap="1" wp14:anchorId="4602004B" wp14:editId="55D21DE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-871220</wp:posOffset>
                  </wp:positionV>
                  <wp:extent cx="1971675" cy="923925"/>
                  <wp:effectExtent l="0" t="0" r="9525" b="9525"/>
                  <wp:wrapTight wrapText="bothSides">
                    <wp:wrapPolygon edited="0">
                      <wp:start x="0" y="0"/>
                      <wp:lineTo x="0" y="21377"/>
                      <wp:lineTo x="21496" y="21377"/>
                      <wp:lineTo x="21496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7696" behindDoc="1" locked="0" layoutInCell="1" allowOverlap="1" wp14:anchorId="78D20CE4" wp14:editId="2D458F33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95250</wp:posOffset>
                  </wp:positionV>
                  <wp:extent cx="1943100" cy="942975"/>
                  <wp:effectExtent l="0" t="0" r="0" b="9525"/>
                  <wp:wrapTight wrapText="bothSides">
                    <wp:wrapPolygon edited="0">
                      <wp:start x="0" y="0"/>
                      <wp:lineTo x="0" y="21382"/>
                      <wp:lineTo x="21388" y="21382"/>
                      <wp:lineTo x="21388" y="0"/>
                      <wp:lineTo x="0" y="0"/>
                    </wp:wrapPolygon>
                  </wp:wrapTight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AD4215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564838241807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594291622289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7D2545" w:rsidRPr="009A7DB2" w:rsidRDefault="007D2545" w:rsidP="009A7D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D2545" w:rsidRPr="009A7DB2" w:rsidRDefault="007D2545" w:rsidP="009A7DB2">
      <w:pPr>
        <w:jc w:val="center"/>
        <w:rPr>
          <w:rFonts w:ascii="Arial" w:hAnsi="Arial" w:cs="Arial"/>
          <w:sz w:val="24"/>
          <w:szCs w:val="24"/>
        </w:rPr>
      </w:pPr>
      <w:r w:rsidRPr="009A7DB2">
        <w:rPr>
          <w:rFonts w:ascii="Arial" w:hAnsi="Arial" w:cs="Arial"/>
          <w:sz w:val="24"/>
          <w:szCs w:val="24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4"/>
        <w:gridCol w:w="2245"/>
        <w:gridCol w:w="2244"/>
        <w:gridCol w:w="2245"/>
      </w:tblGrid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79744" behindDoc="1" locked="0" layoutInCell="1" allowOverlap="1" wp14:anchorId="6093617B" wp14:editId="110F903E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-937895</wp:posOffset>
                  </wp:positionV>
                  <wp:extent cx="1914525" cy="942975"/>
                  <wp:effectExtent l="0" t="0" r="9525" b="9525"/>
                  <wp:wrapTight wrapText="bothSides">
                    <wp:wrapPolygon edited="0">
                      <wp:start x="0" y="0"/>
                      <wp:lineTo x="0" y="21382"/>
                      <wp:lineTo x="21493" y="21382"/>
                      <wp:lineTo x="21493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1792" behindDoc="1" locked="0" layoutInCell="1" allowOverlap="1" wp14:anchorId="1D1D44DC" wp14:editId="06E77774">
                  <wp:simplePos x="0" y="0"/>
                  <wp:positionH relativeFrom="column">
                    <wp:posOffset>422275</wp:posOffset>
                  </wp:positionH>
                  <wp:positionV relativeFrom="paragraph">
                    <wp:posOffset>76200</wp:posOffset>
                  </wp:positionV>
                  <wp:extent cx="1895475" cy="895350"/>
                  <wp:effectExtent l="0" t="0" r="9525" b="0"/>
                  <wp:wrapTight wrapText="bothSides">
                    <wp:wrapPolygon edited="0">
                      <wp:start x="0" y="0"/>
                      <wp:lineTo x="0" y="21140"/>
                      <wp:lineTo x="21491" y="21140"/>
                      <wp:lineTo x="21491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0A1C97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803872259124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158947725058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3840" behindDoc="1" locked="0" layoutInCell="1" allowOverlap="1" wp14:anchorId="78DE5436" wp14:editId="045188DE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-937895</wp:posOffset>
                  </wp:positionV>
                  <wp:extent cx="1971675" cy="885825"/>
                  <wp:effectExtent l="0" t="0" r="9525" b="9525"/>
                  <wp:wrapTight wrapText="bothSides">
                    <wp:wrapPolygon edited="0">
                      <wp:start x="0" y="0"/>
                      <wp:lineTo x="0" y="21368"/>
                      <wp:lineTo x="21496" y="21368"/>
                      <wp:lineTo x="2149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5888" behindDoc="1" locked="0" layoutInCell="1" allowOverlap="1" wp14:anchorId="46FC59D5" wp14:editId="5A0F0829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28575</wp:posOffset>
                  </wp:positionV>
                  <wp:extent cx="1933575" cy="895350"/>
                  <wp:effectExtent l="0" t="0" r="9525" b="0"/>
                  <wp:wrapTight wrapText="bothSides">
                    <wp:wrapPolygon edited="0">
                      <wp:start x="0" y="0"/>
                      <wp:lineTo x="0" y="21140"/>
                      <wp:lineTo x="21494" y="21140"/>
                      <wp:lineTo x="21494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3F5887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761147387300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508840878641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7936" behindDoc="0" locked="0" layoutInCell="1" allowOverlap="1" wp14:anchorId="0DB8E730" wp14:editId="0989CB32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-933450</wp:posOffset>
                  </wp:positionV>
                  <wp:extent cx="1933575" cy="885825"/>
                  <wp:effectExtent l="0" t="0" r="9525" b="9525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89984" behindDoc="1" locked="0" layoutInCell="1" allowOverlap="1" wp14:anchorId="0644FDD5" wp14:editId="1FCA7E7E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42545</wp:posOffset>
                  </wp:positionV>
                  <wp:extent cx="19050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84" y="21130"/>
                      <wp:lineTo x="21384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6F5227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348160831871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440707348620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92032" behindDoc="1" locked="0" layoutInCell="1" allowOverlap="1" wp14:anchorId="36635E66" wp14:editId="1D29327E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-937895</wp:posOffset>
                  </wp:positionV>
                  <wp:extent cx="1924050" cy="895350"/>
                  <wp:effectExtent l="0" t="0" r="0" b="0"/>
                  <wp:wrapTight wrapText="bothSides">
                    <wp:wrapPolygon edited="0">
                      <wp:start x="0" y="0"/>
                      <wp:lineTo x="0" y="21140"/>
                      <wp:lineTo x="21386" y="21140"/>
                      <wp:lineTo x="21386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7D2545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94080" behindDoc="1" locked="0" layoutInCell="1" allowOverlap="1" wp14:anchorId="5082D188" wp14:editId="45AD2C5E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47625</wp:posOffset>
                  </wp:positionV>
                  <wp:extent cx="1905000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84" y="21130"/>
                      <wp:lineTo x="21384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5E4A0B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359301327257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423389134993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D2545" w:rsidRPr="009A7DB2" w:rsidTr="007D2545">
        <w:tc>
          <w:tcPr>
            <w:tcW w:w="4489" w:type="dxa"/>
            <w:gridSpan w:val="2"/>
          </w:tcPr>
          <w:p w:rsidR="009A7DB2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7D2545" w:rsidRPr="009A7DB2" w:rsidRDefault="007D2545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</w:p>
          <w:p w:rsidR="009A7DB2" w:rsidRPr="009A7DB2" w:rsidRDefault="009A7DB2" w:rsidP="009A7DB2">
            <w:pPr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96128" behindDoc="1" locked="0" layoutInCell="1" allowOverlap="1" wp14:anchorId="1F8BE373" wp14:editId="54A16953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-871220</wp:posOffset>
                  </wp:positionV>
                  <wp:extent cx="1914525" cy="885825"/>
                  <wp:effectExtent l="0" t="0" r="9525" b="9525"/>
                  <wp:wrapTight wrapText="bothSides">
                    <wp:wrapPolygon edited="0">
                      <wp:start x="0" y="0"/>
                      <wp:lineTo x="0" y="21368"/>
                      <wp:lineTo x="21493" y="21368"/>
                      <wp:lineTo x="21493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9" w:type="dxa"/>
            <w:gridSpan w:val="2"/>
          </w:tcPr>
          <w:p w:rsidR="007D2545" w:rsidRPr="009A7DB2" w:rsidRDefault="009A7DB2" w:rsidP="009A7D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7DB2">
              <w:rPr>
                <w:rFonts w:ascii="Arial" w:hAnsi="Arial" w:cs="Arial"/>
                <w:noProof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98176" behindDoc="1" locked="0" layoutInCell="1" allowOverlap="1" wp14:anchorId="4F5277FB" wp14:editId="29D1C86E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28575</wp:posOffset>
                  </wp:positionV>
                  <wp:extent cx="1943100" cy="904875"/>
                  <wp:effectExtent l="0" t="0" r="0" b="9525"/>
                  <wp:wrapTight wrapText="bothSides">
                    <wp:wrapPolygon edited="0">
                      <wp:start x="0" y="0"/>
                      <wp:lineTo x="0" y="21373"/>
                      <wp:lineTo x="21388" y="21373"/>
                      <wp:lineTo x="21388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A7DB2" w:rsidRPr="009A7DB2" w:rsidTr="000C1902"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265760404618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44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A7DB2">
              <w:rPr>
                <w:rFonts w:ascii="Arial" w:hAnsi="Arial" w:cs="Arial"/>
                <w:color w:val="000000"/>
                <w:sz w:val="24"/>
                <w:szCs w:val="24"/>
              </w:rPr>
              <w:t>722467237761</w:t>
            </w:r>
          </w:p>
        </w:tc>
        <w:tc>
          <w:tcPr>
            <w:tcW w:w="2245" w:type="dxa"/>
          </w:tcPr>
          <w:p w:rsidR="009A7DB2" w:rsidRPr="009A7DB2" w:rsidRDefault="009A7DB2" w:rsidP="009A7DB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F5016A" w:rsidRPr="009A7DB2" w:rsidRDefault="00F5016A" w:rsidP="009A7DB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F5016A" w:rsidRPr="009A7DB2" w:rsidSect="00291B84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4A"/>
    <w:rsid w:val="00291B84"/>
    <w:rsid w:val="00604F4A"/>
    <w:rsid w:val="007D2545"/>
    <w:rsid w:val="009A7DB2"/>
    <w:rsid w:val="00A761FD"/>
    <w:rsid w:val="00F41566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2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D2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is.deguet\Downloads\BarCode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BarCodeModele.dotx</Template>
  <TotalTime>0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DiSTI</cp:lastModifiedBy>
  <cp:revision>1</cp:revision>
  <dcterms:created xsi:type="dcterms:W3CDTF">2014-04-01T17:22:00Z</dcterms:created>
  <dcterms:modified xsi:type="dcterms:W3CDTF">2014-04-01T17:22:00Z</dcterms:modified>
</cp:coreProperties>
</file>