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7D2545" w:rsidRPr="009A7DB2" w:rsidTr="009A7DB2">
        <w:tc>
          <w:tcPr>
            <w:tcW w:w="4489" w:type="dxa"/>
            <w:gridSpan w:val="2"/>
            <w:vAlign w:val="center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4790A867" wp14:editId="139949EB">
                  <wp:simplePos x="0" y="0"/>
                  <wp:positionH relativeFrom="column">
                    <wp:posOffset>443230</wp:posOffset>
                  </wp:positionH>
                  <wp:positionV relativeFrom="paragraph">
                    <wp:posOffset>45085</wp:posOffset>
                  </wp:positionV>
                  <wp:extent cx="1952625" cy="914400"/>
                  <wp:effectExtent l="0" t="0" r="9525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9504" behindDoc="1" locked="0" layoutInCell="1" allowOverlap="1" wp14:anchorId="559750FD" wp14:editId="290AED00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47625</wp:posOffset>
                  </wp:positionV>
                  <wp:extent cx="1924050" cy="895350"/>
                  <wp:effectExtent l="0" t="0" r="0" b="0"/>
                  <wp:wrapTight wrapText="bothSides">
                    <wp:wrapPolygon edited="0">
                      <wp:start x="0" y="0"/>
                      <wp:lineTo x="0" y="21140"/>
                      <wp:lineTo x="21386" y="21140"/>
                      <wp:lineTo x="21386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D921BB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701104301849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Céréales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Cherios</w:t>
            </w:r>
            <w:proofErr w:type="spellEnd"/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679741365937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Pomme</w:t>
            </w: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1312" behindDoc="1" locked="0" layoutInCell="1" allowOverlap="1" wp14:anchorId="2332F2D7" wp14:editId="749AF3C6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-928370</wp:posOffset>
                  </wp:positionV>
                  <wp:extent cx="1962150" cy="923925"/>
                  <wp:effectExtent l="0" t="0" r="0" b="9525"/>
                  <wp:wrapTight wrapText="bothSides">
                    <wp:wrapPolygon edited="0">
                      <wp:start x="0" y="0"/>
                      <wp:lineTo x="0" y="21377"/>
                      <wp:lineTo x="21390" y="21377"/>
                      <wp:lineTo x="21390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1552" behindDoc="1" locked="0" layoutInCell="1" allowOverlap="1" wp14:anchorId="7786F2AE" wp14:editId="0F18F1E1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38100</wp:posOffset>
                  </wp:positionV>
                  <wp:extent cx="1952625" cy="933450"/>
                  <wp:effectExtent l="0" t="0" r="9525" b="0"/>
                  <wp:wrapTight wrapText="bothSides">
                    <wp:wrapPolygon edited="0">
                      <wp:start x="0" y="0"/>
                      <wp:lineTo x="0" y="21159"/>
                      <wp:lineTo x="21495" y="21159"/>
                      <wp:lineTo x="21495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6F4893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765192109586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Yogourt</w:t>
            </w: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572928686377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Muffins</w:t>
            </w: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3360" behindDoc="1" locked="0" layoutInCell="1" allowOverlap="1" wp14:anchorId="4B03F12C" wp14:editId="7147F3CE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-937895</wp:posOffset>
                  </wp:positionV>
                  <wp:extent cx="1924050" cy="904875"/>
                  <wp:effectExtent l="0" t="0" r="0" b="9525"/>
                  <wp:wrapTight wrapText="bothSides">
                    <wp:wrapPolygon edited="0">
                      <wp:start x="0" y="0"/>
                      <wp:lineTo x="0" y="21373"/>
                      <wp:lineTo x="21386" y="21373"/>
                      <wp:lineTo x="21386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3600" behindDoc="1" locked="0" layoutInCell="1" allowOverlap="1" wp14:anchorId="70612955" wp14:editId="5A7B99B0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66675</wp:posOffset>
                  </wp:positionV>
                  <wp:extent cx="1952625" cy="942975"/>
                  <wp:effectExtent l="0" t="0" r="9525" b="9525"/>
                  <wp:wrapTight wrapText="bothSides">
                    <wp:wrapPolygon edited="0">
                      <wp:start x="0" y="0"/>
                      <wp:lineTo x="0" y="21382"/>
                      <wp:lineTo x="21495" y="21382"/>
                      <wp:lineTo x="21495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3E76C8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607563113631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Lait 2%</w:t>
            </w: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611608835916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Éclairs au chocolat</w:t>
            </w: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5408" behindDoc="1" locked="0" layoutInCell="1" allowOverlap="1" wp14:anchorId="52C3DFDC" wp14:editId="3F6FDC7B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-934085</wp:posOffset>
                  </wp:positionV>
                  <wp:extent cx="1933575" cy="914400"/>
                  <wp:effectExtent l="0" t="0" r="9525" b="0"/>
                  <wp:wrapTight wrapText="bothSides">
                    <wp:wrapPolygon edited="0">
                      <wp:start x="0" y="0"/>
                      <wp:lineTo x="0" y="21150"/>
                      <wp:lineTo x="21494" y="21150"/>
                      <wp:lineTo x="21494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5648" behindDoc="1" locked="0" layoutInCell="1" allowOverlap="1" wp14:anchorId="416A2131" wp14:editId="1F882BB8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76200</wp:posOffset>
                  </wp:positionV>
                  <wp:extent cx="1914525" cy="933450"/>
                  <wp:effectExtent l="0" t="0" r="9525" b="0"/>
                  <wp:wrapTight wrapText="bothSides">
                    <wp:wrapPolygon edited="0">
                      <wp:start x="0" y="0"/>
                      <wp:lineTo x="0" y="21159"/>
                      <wp:lineTo x="21493" y="21159"/>
                      <wp:lineTo x="21493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D13082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329848212354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Biscuits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Oreo</w:t>
            </w:r>
            <w:proofErr w:type="spellEnd"/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162992447343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Tarte aux pommes</w:t>
            </w: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7456" behindDoc="1" locked="0" layoutInCell="1" allowOverlap="1" wp14:anchorId="4602004B" wp14:editId="55D21DE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-871220</wp:posOffset>
                  </wp:positionV>
                  <wp:extent cx="1971675" cy="923925"/>
                  <wp:effectExtent l="0" t="0" r="9525" b="9525"/>
                  <wp:wrapTight wrapText="bothSides">
                    <wp:wrapPolygon edited="0">
                      <wp:start x="0" y="0"/>
                      <wp:lineTo x="0" y="21377"/>
                      <wp:lineTo x="21496" y="21377"/>
                      <wp:lineTo x="21496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7696" behindDoc="1" locked="0" layoutInCell="1" allowOverlap="1" wp14:anchorId="78D20CE4" wp14:editId="2D458F33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95250</wp:posOffset>
                  </wp:positionV>
                  <wp:extent cx="1943100" cy="942975"/>
                  <wp:effectExtent l="0" t="0" r="0" b="9525"/>
                  <wp:wrapTight wrapText="bothSides">
                    <wp:wrapPolygon edited="0">
                      <wp:start x="0" y="0"/>
                      <wp:lineTo x="0" y="21382"/>
                      <wp:lineTo x="21388" y="21382"/>
                      <wp:lineTo x="21388" y="0"/>
                      <wp:lineTo x="0" y="0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AD4215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564838241807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Carottes</w:t>
            </w: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594291622289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Soupe aux tomates</w:t>
            </w:r>
          </w:p>
        </w:tc>
      </w:tr>
    </w:tbl>
    <w:p w:rsidR="007D2545" w:rsidRPr="009A7DB2" w:rsidRDefault="007D2545" w:rsidP="009A7D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D2545" w:rsidRPr="009A7DB2" w:rsidRDefault="007D2545" w:rsidP="009A7DB2">
      <w:pPr>
        <w:jc w:val="center"/>
        <w:rPr>
          <w:rFonts w:ascii="Arial" w:hAnsi="Arial" w:cs="Arial"/>
          <w:sz w:val="24"/>
          <w:szCs w:val="24"/>
        </w:rPr>
      </w:pPr>
      <w:r w:rsidRPr="009A7DB2">
        <w:rPr>
          <w:rFonts w:ascii="Arial" w:hAnsi="Arial" w:cs="Arial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9744" behindDoc="1" locked="0" layoutInCell="1" allowOverlap="1" wp14:anchorId="6093617B" wp14:editId="110F903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-937895</wp:posOffset>
                  </wp:positionV>
                  <wp:extent cx="1914525" cy="942975"/>
                  <wp:effectExtent l="0" t="0" r="9525" b="9525"/>
                  <wp:wrapTight wrapText="bothSides">
                    <wp:wrapPolygon edited="0">
                      <wp:start x="0" y="0"/>
                      <wp:lineTo x="0" y="21382"/>
                      <wp:lineTo x="21493" y="21382"/>
                      <wp:lineTo x="21493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1792" behindDoc="1" locked="0" layoutInCell="1" allowOverlap="1" wp14:anchorId="1D1D44DC" wp14:editId="06E77774">
                  <wp:simplePos x="0" y="0"/>
                  <wp:positionH relativeFrom="column">
                    <wp:posOffset>422275</wp:posOffset>
                  </wp:positionH>
                  <wp:positionV relativeFrom="paragraph">
                    <wp:posOffset>76200</wp:posOffset>
                  </wp:positionV>
                  <wp:extent cx="1895475" cy="895350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491" y="21140"/>
                      <wp:lineTo x="21491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0A1C97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803872259124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Nouilles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Alphabits</w:t>
            </w:r>
            <w:proofErr w:type="spellEnd"/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158947725058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Shnitzels</w:t>
            </w:r>
            <w:proofErr w:type="spellEnd"/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3840" behindDoc="1" locked="0" layoutInCell="1" allowOverlap="1" wp14:anchorId="78DE5436" wp14:editId="045188DE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-937895</wp:posOffset>
                  </wp:positionV>
                  <wp:extent cx="1971675" cy="885825"/>
                  <wp:effectExtent l="0" t="0" r="9525" b="9525"/>
                  <wp:wrapTight wrapText="bothSides">
                    <wp:wrapPolygon edited="0">
                      <wp:start x="0" y="0"/>
                      <wp:lineTo x="0" y="21368"/>
                      <wp:lineTo x="21496" y="21368"/>
                      <wp:lineTo x="2149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5888" behindDoc="1" locked="0" layoutInCell="1" allowOverlap="1" wp14:anchorId="46FC59D5" wp14:editId="5A0F0829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28575</wp:posOffset>
                  </wp:positionV>
                  <wp:extent cx="1933575" cy="895350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494" y="21140"/>
                      <wp:lineTo x="21494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3F5887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761147387300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Casseau de fraises</w:t>
            </w: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508840878641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Caisse de bleuets</w:t>
            </w: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7936" behindDoc="0" locked="0" layoutInCell="1" allowOverlap="1" wp14:anchorId="0DB8E730" wp14:editId="0989CB32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-933450</wp:posOffset>
                  </wp:positionV>
                  <wp:extent cx="1933575" cy="885825"/>
                  <wp:effectExtent l="0" t="0" r="9525" b="9525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9984" behindDoc="1" locked="0" layoutInCell="1" allowOverlap="1" wp14:anchorId="0644FDD5" wp14:editId="1FCA7E7E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42545</wp:posOffset>
                  </wp:positionV>
                  <wp:extent cx="19050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84" y="21130"/>
                      <wp:lineTo x="21384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6F5227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348160831871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Ketchup</w:t>
            </w: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440707348620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Cornichons</w:t>
            </w: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2032" behindDoc="1" locked="0" layoutInCell="1" allowOverlap="1" wp14:anchorId="36635E66" wp14:editId="1D29327E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-937895</wp:posOffset>
                  </wp:positionV>
                  <wp:extent cx="1924050" cy="895350"/>
                  <wp:effectExtent l="0" t="0" r="0" b="0"/>
                  <wp:wrapTight wrapText="bothSides">
                    <wp:wrapPolygon edited="0">
                      <wp:start x="0" y="0"/>
                      <wp:lineTo x="0" y="21140"/>
                      <wp:lineTo x="21386" y="21140"/>
                      <wp:lineTo x="21386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4080" behindDoc="1" locked="0" layoutInCell="1" allowOverlap="1" wp14:anchorId="5082D188" wp14:editId="45AD2C5E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47625</wp:posOffset>
                  </wp:positionV>
                  <wp:extent cx="19050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84" y="21130"/>
                      <wp:lineTo x="21384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5E4A0B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359301327257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Viande froide</w:t>
            </w: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423389134993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Laitue</w:t>
            </w: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6128" behindDoc="1" locked="0" layoutInCell="1" allowOverlap="1" wp14:anchorId="1F8BE373" wp14:editId="54A16953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-871220</wp:posOffset>
                  </wp:positionV>
                  <wp:extent cx="1914525" cy="885825"/>
                  <wp:effectExtent l="0" t="0" r="9525" b="9525"/>
                  <wp:wrapTight wrapText="bothSides">
                    <wp:wrapPolygon edited="0">
                      <wp:start x="0" y="0"/>
                      <wp:lineTo x="0" y="21368"/>
                      <wp:lineTo x="21493" y="21368"/>
                      <wp:lineTo x="21493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8176" behindDoc="1" locked="0" layoutInCell="1" allowOverlap="1" wp14:anchorId="4F5277FB" wp14:editId="29D1C86E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28575</wp:posOffset>
                  </wp:positionV>
                  <wp:extent cx="1943100" cy="904875"/>
                  <wp:effectExtent l="0" t="0" r="0" b="9525"/>
                  <wp:wrapTight wrapText="bothSides">
                    <wp:wrapPolygon edited="0">
                      <wp:start x="0" y="0"/>
                      <wp:lineTo x="0" y="21373"/>
                      <wp:lineTo x="21388" y="21373"/>
                      <wp:lineTo x="21388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0C1902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265760404618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Biscuits Ritz</w:t>
            </w: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722467237761</w:t>
            </w:r>
            <w:r w:rsidR="001037BB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5" w:type="dxa"/>
          </w:tcPr>
          <w:p w:rsidR="009A7DB2" w:rsidRPr="009A7DB2" w:rsidRDefault="001037BB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Sardines</w:t>
            </w:r>
            <w:bookmarkStart w:id="0" w:name="_GoBack"/>
            <w:bookmarkEnd w:id="0"/>
          </w:p>
        </w:tc>
      </w:tr>
    </w:tbl>
    <w:p w:rsidR="00F5016A" w:rsidRPr="009A7DB2" w:rsidRDefault="00F5016A" w:rsidP="009A7D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F5016A" w:rsidRPr="009A7DB2" w:rsidSect="00291B8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4A"/>
    <w:rsid w:val="001037BB"/>
    <w:rsid w:val="00291B84"/>
    <w:rsid w:val="00604F4A"/>
    <w:rsid w:val="007D2545"/>
    <w:rsid w:val="009A7DB2"/>
    <w:rsid w:val="00A761FD"/>
    <w:rsid w:val="00F41566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is.deguet\Downloads\BarCode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BarCodeModele.dotx</Template>
  <TotalTime>3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DiSTI</cp:lastModifiedBy>
  <cp:revision>2</cp:revision>
  <cp:lastPrinted>2015-05-27T11:54:00Z</cp:lastPrinted>
  <dcterms:created xsi:type="dcterms:W3CDTF">2015-05-27T11:57:00Z</dcterms:created>
  <dcterms:modified xsi:type="dcterms:W3CDTF">2015-05-27T11:57:00Z</dcterms:modified>
</cp:coreProperties>
</file>